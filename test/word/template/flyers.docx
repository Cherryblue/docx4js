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844" w:rsidRDefault="00931A77">
      <w:bookmarkStart w:id="0" w:name="_GoBack"/>
      <w:bookmarkEnd w:id="0"/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7503160</wp:posOffset>
                </wp:positionV>
                <wp:extent cx="3542400" cy="1602000"/>
                <wp:effectExtent l="0" t="0" r="1270" b="0"/>
                <wp:wrapNone/>
                <wp:docPr id="1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2400" cy="160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191D" w:rsidRDefault="00DD191D" w:rsidP="00F17719">
                            <w:pPr>
                              <w:pStyle w:val="BizName"/>
                            </w:pPr>
                            <w:r>
                              <w:t>Southridge Video</w:t>
                            </w:r>
                          </w:p>
                          <w:p w:rsidR="00DD191D" w:rsidRDefault="00DD191D" w:rsidP="00A81F86">
                            <w:pPr>
                              <w:pStyle w:val="Address"/>
                            </w:pPr>
                            <w:smartTag w:uri="urn:schemas-microsoft-com:office:smarttags" w:element="Street">
                              <w:smartTag w:uri="urn:schemas-microsoft-com:office:smarttags" w:element="address">
                                <w:r>
                                  <w:t>1234 Oak Street</w:t>
                                </w:r>
                              </w:smartTag>
                            </w:smartTag>
                          </w:p>
                          <w:p w:rsidR="00DD191D" w:rsidRDefault="00DD191D" w:rsidP="00A81F86">
                            <w:pPr>
                              <w:pStyle w:val="Address"/>
                            </w:pPr>
                            <w:smartTag w:uri="urn:schemas-microsoft-com:office:smarttags" w:element="place">
                              <w:smartTag w:uri="urn:schemas-microsoft-com:office:smarttags" w:element="City">
                                <w:r>
                                  <w:t>Tampa</w:t>
                                </w:r>
                              </w:smartTag>
                              <w:r>
                                <w:t xml:space="preserve">, </w:t>
                              </w:r>
                              <w:smartTag w:uri="urn:schemas-microsoft-com:office:smarttags" w:element="State">
                                <w:r>
                                  <w:t>Florida</w:t>
                                </w:r>
                              </w:smartTag>
                              <w:r w:rsidR="008815A8">
                                <w:t xml:space="preserve"> </w:t>
                              </w:r>
                              <w:r>
                                <w:t xml:space="preserve"> </w:t>
                              </w:r>
                              <w:smartTag w:uri="urn:schemas-microsoft-com:office:smarttags" w:element="PostalCode">
                                <w:r>
                                  <w:t>65432</w:t>
                                </w:r>
                              </w:smartTag>
                            </w:smartTag>
                          </w:p>
                          <w:p w:rsidR="00DD191D" w:rsidRDefault="00DD191D" w:rsidP="00A81F86">
                            <w:pPr>
                              <w:pStyle w:val="Address"/>
                            </w:pPr>
                            <w:r>
                              <w:t>Phone (509) 555-1234</w:t>
                            </w:r>
                          </w:p>
                          <w:p w:rsidR="00DD191D" w:rsidRDefault="00DD191D" w:rsidP="00A81F86">
                            <w:pPr>
                              <w:pStyle w:val="Location"/>
                            </w:pPr>
                            <w:r>
                              <w:t xml:space="preserve">At the corner of </w:t>
                            </w:r>
                            <w:smartTag w:uri="urn:schemas-microsoft-com:office:smarttags" w:element="Street">
                              <w:smartTag w:uri="urn:schemas-microsoft-com:office:smarttags" w:element="address">
                                <w:r>
                                  <w:t>1</w:t>
                                </w:r>
                                <w:r w:rsidRPr="00DD191D">
                                  <w:rPr>
                                    <w:vertAlign w:val="superscript"/>
                                  </w:rPr>
                                  <w:t>st</w:t>
                                </w:r>
                                <w:r>
                                  <w:t xml:space="preserve"> Avenue</w:t>
                                </w:r>
                              </w:smartTag>
                            </w:smartTag>
                            <w:r>
                              <w:t xml:space="preserve"> and </w:t>
                            </w:r>
                            <w:smartTag w:uri="urn:schemas-microsoft-com:office:smarttags" w:element="Street">
                              <w:smartTag w:uri="urn:schemas-microsoft-com:office:smarttags" w:element="address">
                                <w:r>
                                  <w:t>Oak Street</w:t>
                                </w:r>
                              </w:smartTag>
                            </w:smartTag>
                            <w:r w:rsidR="00823805">
                              <w:t>,</w:t>
                            </w:r>
                            <w:r w:rsidR="00A81F86">
                              <w:t xml:space="preserve"> </w:t>
                            </w:r>
                            <w:r>
                              <w:t>across from the coffee 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0;margin-top:590.8pt;width:278.95pt;height:126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" stroked="f">
                <v:textbox>
                  <w:txbxContent>
                    <w:p w:rsidR="00DD191D" w:rsidRDefault="00DD191D" w:rsidP="00F17719">
                      <w:pPr>
                        <w:pStyle w:val="BizName"/>
                      </w:pPr>
                      <w:r>
                        <w:t>Southridge Video</w:t>
                      </w:r>
                    </w:p>
                    <w:p w:rsidR="00DD191D" w:rsidRDefault="00DD191D" w:rsidP="00A81F86">
                      <w:pPr>
                        <w:pStyle w:val="Address"/>
                      </w:pPr>
                      <w:smartTag w:uri="urn:schemas-microsoft-com:office:smarttags" w:element="Street">
                        <w:smartTag w:uri="urn:schemas-microsoft-com:office:smarttags" w:element="address">
                          <w:r>
                            <w:t>1234 Oak Street</w:t>
                          </w:r>
                        </w:smartTag>
                      </w:smartTag>
                    </w:p>
                    <w:p w:rsidR="00DD191D" w:rsidRDefault="00DD191D" w:rsidP="00A81F86">
                      <w:pPr>
                        <w:pStyle w:val="Address"/>
                      </w:pPr>
                      <w:smartTag w:uri="urn:schemas-microsoft-com:office:smarttags" w:element="place">
                        <w:smartTag w:uri="urn:schemas-microsoft-com:office:smarttags" w:element="City">
                          <w:r>
                            <w:t>Tampa</w:t>
                          </w:r>
                        </w:smartTag>
                        <w:r>
                          <w:t xml:space="preserve">, </w:t>
                        </w:r>
                        <w:smartTag w:uri="urn:schemas-microsoft-com:office:smarttags" w:element="State">
                          <w:r>
                            <w:t>Florida</w:t>
                          </w:r>
                        </w:smartTag>
                        <w:r w:rsidR="008815A8">
                          <w:t xml:space="preserve"> </w:t>
                        </w:r>
                        <w:r>
                          <w:t xml:space="preserve"> </w:t>
                        </w:r>
                        <w:smartTag w:uri="urn:schemas-microsoft-com:office:smarttags" w:element="PostalCode">
                          <w:r>
                            <w:t>65432</w:t>
                          </w:r>
                        </w:smartTag>
                      </w:smartTag>
                    </w:p>
                    <w:p w:rsidR="00DD191D" w:rsidRDefault="00DD191D" w:rsidP="00A81F86">
                      <w:pPr>
                        <w:pStyle w:val="Address"/>
                      </w:pPr>
                      <w:r>
                        <w:t>Phone (509) 555-1234</w:t>
                      </w:r>
                    </w:p>
                    <w:p w:rsidR="00DD191D" w:rsidRDefault="00DD191D" w:rsidP="00A81F86">
                      <w:pPr>
                        <w:pStyle w:val="Location"/>
                      </w:pPr>
                      <w:r>
                        <w:t xml:space="preserve">At the corner of </w:t>
                      </w:r>
                      <w:smartTag w:uri="urn:schemas-microsoft-com:office:smarttags" w:element="Street">
                        <w:smartTag w:uri="urn:schemas-microsoft-com:office:smarttags" w:element="address">
                          <w:r>
                            <w:t>1</w:t>
                          </w:r>
                          <w:r w:rsidRPr="00DD191D">
                            <w:rPr>
                              <w:vertAlign w:val="superscript"/>
                            </w:rPr>
                            <w:t>st</w:t>
                          </w:r>
                          <w:r>
                            <w:t xml:space="preserve"> Avenue</w:t>
                          </w:r>
                        </w:smartTag>
                      </w:smartTag>
                      <w:r>
                        <w:t xml:space="preserve"> and </w:t>
                      </w:r>
                      <w:smartTag w:uri="urn:schemas-microsoft-com:office:smarttags" w:element="Street">
                        <w:smartTag w:uri="urn:schemas-microsoft-com:office:smarttags" w:element="address">
                          <w:r>
                            <w:t>Oak Street</w:t>
                          </w:r>
                        </w:smartTag>
                      </w:smartTag>
                      <w:r w:rsidR="00823805">
                        <w:t>,</w:t>
                      </w:r>
                      <w:r w:rsidR="00A81F86">
                        <w:t xml:space="preserve"> </w:t>
                      </w:r>
                      <w:r>
                        <w:t>across from the coffee shop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4737100</wp:posOffset>
                </wp:positionH>
                <wp:positionV relativeFrom="page">
                  <wp:posOffset>7326630</wp:posOffset>
                </wp:positionV>
                <wp:extent cx="1508400" cy="1713600"/>
                <wp:effectExtent l="0" t="0" r="0" b="1270"/>
                <wp:wrapNone/>
                <wp:docPr id="11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400" cy="171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3805" w:rsidRDefault="00823805" w:rsidP="00823805">
                            <w:pPr>
                              <w:pStyle w:val="Heading2"/>
                            </w:pPr>
                            <w:r>
                              <w:t>Hours</w:t>
                            </w:r>
                          </w:p>
                          <w:p w:rsidR="00823805" w:rsidRDefault="00823805" w:rsidP="00823805">
                            <w:pPr>
                              <w:pStyle w:val="Hours"/>
                            </w:pPr>
                            <w:r w:rsidRPr="00CC354A">
                              <w:t>Sunday throu</w:t>
                            </w:r>
                            <w:r>
                              <w:t xml:space="preserve">gh Thursday: </w:t>
                            </w:r>
                            <w:smartTag w:uri="urn:schemas-microsoft-com:office:smarttags" w:element="time">
                              <w:smartTagPr>
                                <w:attr w:name="Minute" w:val="0"/>
                                <w:attr w:name="Hour" w:val="11"/>
                              </w:smartTagPr>
                              <w:r>
                                <w:t>11 A.M. to 11 P.M.</w:t>
                              </w:r>
                            </w:smartTag>
                          </w:p>
                          <w:p w:rsidR="00823805" w:rsidRPr="00CC354A" w:rsidRDefault="00823805" w:rsidP="00823805">
                            <w:pPr>
                              <w:pStyle w:val="Hours"/>
                            </w:pPr>
                            <w:r w:rsidRPr="00CC354A">
                              <w:t xml:space="preserve">Friday and Saturday: </w:t>
                            </w:r>
                            <w:smartTag w:uri="urn:schemas-microsoft-com:office:smarttags" w:element="time">
                              <w:smartTagPr>
                                <w:attr w:name="Minute" w:val="0"/>
                                <w:attr w:name="Hour" w:val="11"/>
                              </w:smartTagPr>
                              <w:r w:rsidRPr="00CC354A">
                                <w:t>11 A.M.</w:t>
                              </w:r>
                            </w:smartTag>
                            <w:r w:rsidRPr="00CC354A">
                              <w:t xml:space="preserve"> to </w:t>
                            </w:r>
                            <w:smartTag w:uri="urn:schemas-microsoft-com:office:smarttags" w:element="time">
                              <w:smartTagPr>
                                <w:attr w:name="Minute" w:val="0"/>
                                <w:attr w:name="Hour" w:val="0"/>
                              </w:smartTagPr>
                              <w:r w:rsidRPr="00CC354A">
                                <w:t>midnight</w:t>
                              </w:r>
                            </w:smartTag>
                          </w:p>
                          <w:p w:rsidR="00823805" w:rsidRPr="00823805" w:rsidRDefault="00823805" w:rsidP="0082380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27" type="#_x0000_t202" style="position:absolute;margin-left:373pt;margin-top:576.9pt;width:118.75pt;height:134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fduAIAAMM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" filled="f" stroked="f">
                <v:textbox>
                  <w:txbxContent>
                    <w:p w:rsidR="00823805" w:rsidRDefault="00823805" w:rsidP="00823805">
                      <w:pPr>
                        <w:pStyle w:val="Heading2"/>
                      </w:pPr>
                      <w:r>
                        <w:t>Hours</w:t>
                      </w:r>
                    </w:p>
                    <w:p w:rsidR="00823805" w:rsidRDefault="00823805" w:rsidP="00823805">
                      <w:pPr>
                        <w:pStyle w:val="Hours"/>
                      </w:pPr>
                      <w:r w:rsidRPr="00CC354A">
                        <w:t>Sunday throu</w:t>
                      </w:r>
                      <w:r>
                        <w:t xml:space="preserve">gh Thursday: </w:t>
                      </w:r>
                      <w:smartTag w:uri="urn:schemas-microsoft-com:office:smarttags" w:element="time">
                        <w:smartTagPr>
                          <w:attr w:name="Minute" w:val="0"/>
                          <w:attr w:name="Hour" w:val="11"/>
                        </w:smartTagPr>
                        <w:r>
                          <w:t>11 A.M. to 11 P.M.</w:t>
                        </w:r>
                      </w:smartTag>
                    </w:p>
                    <w:p w:rsidR="00823805" w:rsidRPr="00CC354A" w:rsidRDefault="00823805" w:rsidP="00823805">
                      <w:pPr>
                        <w:pStyle w:val="Hours"/>
                      </w:pPr>
                      <w:r w:rsidRPr="00CC354A">
                        <w:t xml:space="preserve">Friday and Saturday: </w:t>
                      </w:r>
                      <w:smartTag w:uri="urn:schemas-microsoft-com:office:smarttags" w:element="time">
                        <w:smartTagPr>
                          <w:attr w:name="Minute" w:val="0"/>
                          <w:attr w:name="Hour" w:val="11"/>
                        </w:smartTagPr>
                        <w:r w:rsidRPr="00CC354A">
                          <w:t>11 A.M.</w:t>
                        </w:r>
                      </w:smartTag>
                      <w:r w:rsidRPr="00CC354A">
                        <w:t xml:space="preserve"> to </w:t>
                      </w:r>
                      <w:smartTag w:uri="urn:schemas-microsoft-com:office:smarttags" w:element="time">
                        <w:smartTagPr>
                          <w:attr w:name="Minute" w:val="0"/>
                          <w:attr w:name="Hour" w:val="0"/>
                        </w:smartTagPr>
                        <w:r w:rsidRPr="00CC354A">
                          <w:t>midnight</w:t>
                        </w:r>
                      </w:smartTag>
                    </w:p>
                    <w:p w:rsidR="00823805" w:rsidRPr="00823805" w:rsidRDefault="00823805" w:rsidP="00823805"/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6629400</wp:posOffset>
                </wp:positionV>
                <wp:extent cx="1600200" cy="1752600"/>
                <wp:effectExtent l="9525" t="9525" r="9525" b="9525"/>
                <wp:wrapNone/>
                <wp:docPr id="10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1752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2" o:spid="_x0000_s1026" style="position:absolute;margin-left:369pt;margin-top:522pt;width:126pt;height:13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343400" cy="6400800"/>
                <wp:effectExtent l="0" t="0" r="0" b="0"/>
                <wp:wrapNone/>
                <wp:docPr id="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640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3203" w:rsidRDefault="00FD3203" w:rsidP="00FD3203">
                            <w:pPr>
                              <w:pStyle w:val="Heading1"/>
                            </w:pPr>
                            <w:r>
                              <w:t>Southridge Video</w:t>
                            </w:r>
                          </w:p>
                          <w:p w:rsidR="00EF2855" w:rsidRPr="00B462DE" w:rsidRDefault="00B462DE" w:rsidP="00B462DE">
                            <w:pPr>
                              <w:pStyle w:val="tagline"/>
                            </w:pPr>
                            <w:r>
                              <w:t>Specializing in hard-to-find movies and TV broadcasts</w:t>
                            </w:r>
                          </w:p>
                          <w:p w:rsidR="00B462DE" w:rsidRPr="00B462DE" w:rsidRDefault="00B462DE" w:rsidP="00DD191D">
                            <w:pPr>
                              <w:pStyle w:val="biglist"/>
                              <w:rPr>
                                <w:szCs w:val="36"/>
                              </w:rPr>
                            </w:pPr>
                            <w:smartTag w:uri="urn:schemas-microsoft-com:office:smarttags" w:element="place">
                              <w:r w:rsidRPr="00CC354A">
                                <w:t>Indies</w:t>
                              </w:r>
                            </w:smartTag>
                            <w:r w:rsidRPr="00CC354A">
                              <w:t>, classics, art house, film noir, anime, cult television—plus the latest box office hits</w:t>
                            </w:r>
                            <w:r>
                              <w:t>!</w:t>
                            </w:r>
                          </w:p>
                          <w:p w:rsidR="00845C44" w:rsidRDefault="00B462DE" w:rsidP="00B462DE">
                            <w:pPr>
                              <w:pStyle w:val="biglist"/>
                            </w:pPr>
                            <w:r w:rsidRPr="006D5276">
                              <w:t xml:space="preserve">Our online catalog contains over 75,000 titles! </w:t>
                            </w:r>
                          </w:p>
                          <w:p w:rsidR="00B462DE" w:rsidRDefault="00B462DE" w:rsidP="00B462DE">
                            <w:pPr>
                              <w:pStyle w:val="biglist"/>
                            </w:pPr>
                            <w:r w:rsidRPr="006D5276">
                              <w:t>Check it out and reser</w:t>
                            </w:r>
                            <w:r w:rsidR="008815A8">
                              <w:t xml:space="preserve">ve the title of your choice on our </w:t>
                            </w:r>
                            <w:r w:rsidR="00375BBD">
                              <w:t>W</w:t>
                            </w:r>
                            <w:r w:rsidR="008815A8">
                              <w:t xml:space="preserve">eb site at </w:t>
                            </w:r>
                            <w:hyperlink r:id="rId6" w:history="1">
                              <w:r w:rsidR="00F17719" w:rsidRPr="000529F4">
                                <w:rPr>
                                  <w:rStyle w:val="Hyperlink"/>
                                </w:rPr>
                                <w:t>www.southridgevideo.com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8" type="#_x0000_t202" style="position:absolute;margin-left:0;margin-top:0;width:342pt;height:7in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" filled="f" stroked="f">
                <v:textbox>
                  <w:txbxContent>
                    <w:p w:rsidR="00FD3203" w:rsidRDefault="00FD3203" w:rsidP="00FD3203">
                      <w:pPr>
                        <w:pStyle w:val="Heading1"/>
                      </w:pPr>
                      <w:r>
                        <w:t>Southridge Video</w:t>
                      </w:r>
                    </w:p>
                    <w:p w:rsidR="00EF2855" w:rsidRPr="00B462DE" w:rsidRDefault="00B462DE" w:rsidP="00B462DE">
                      <w:pPr>
                        <w:pStyle w:val="tagline"/>
                      </w:pPr>
                      <w:r>
                        <w:t>Specializing in hard-to-find movies and TV broadcasts</w:t>
                      </w:r>
                    </w:p>
                    <w:p w:rsidR="00B462DE" w:rsidRPr="00B462DE" w:rsidRDefault="00B462DE" w:rsidP="00DD191D">
                      <w:pPr>
                        <w:pStyle w:val="biglist"/>
                        <w:rPr>
                          <w:szCs w:val="36"/>
                        </w:rPr>
                      </w:pPr>
                      <w:smartTag w:uri="urn:schemas-microsoft-com:office:smarttags" w:element="place">
                        <w:r w:rsidRPr="00CC354A">
                          <w:t>Indies</w:t>
                        </w:r>
                      </w:smartTag>
                      <w:r w:rsidRPr="00CC354A">
                        <w:t>, classics, art house, film noir, anime, cult television—plus the latest box office hits</w:t>
                      </w:r>
                      <w:r>
                        <w:t>!</w:t>
                      </w:r>
                    </w:p>
                    <w:p w:rsidR="00845C44" w:rsidRDefault="00B462DE" w:rsidP="00B462DE">
                      <w:pPr>
                        <w:pStyle w:val="biglist"/>
                      </w:pPr>
                      <w:r w:rsidRPr="006D5276">
                        <w:t xml:space="preserve">Our online catalog contains over 75,000 titles! </w:t>
                      </w:r>
                    </w:p>
                    <w:p w:rsidR="00B462DE" w:rsidRDefault="00B462DE" w:rsidP="00B462DE">
                      <w:pPr>
                        <w:pStyle w:val="biglist"/>
                      </w:pPr>
                      <w:r w:rsidRPr="006D5276">
                        <w:t>Check it out and reser</w:t>
                      </w:r>
                      <w:r w:rsidR="008815A8">
                        <w:t xml:space="preserve">ve the title of your choice on our </w:t>
                      </w:r>
                      <w:r w:rsidR="00375BBD">
                        <w:t>W</w:t>
                      </w:r>
                      <w:r w:rsidR="008815A8">
                        <w:t xml:space="preserve">eb site at </w:t>
                      </w:r>
                      <w:hyperlink r:id="rId7" w:history="1">
                        <w:r w:rsidR="00F17719" w:rsidRPr="000529F4">
                          <w:rPr>
                            <w:rStyle w:val="Hyperlink"/>
                          </w:rPr>
                          <w:t>www.southridgevideo.com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0</wp:posOffset>
                </wp:positionV>
                <wp:extent cx="1828800" cy="8496300"/>
                <wp:effectExtent l="9525" t="9525" r="9525" b="9525"/>
                <wp:wrapNone/>
                <wp:docPr id="8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8496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CC00">
                            <a:alpha val="35001"/>
                          </a:srgbClr>
                        </a:solidFill>
                        <a:ln w="9525">
                          <a:solidFill>
                            <a:srgbClr val="9933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6" o:spid="_x0000_s1026" style="position:absolute;margin-left:5in;margin-top:0;width:2in;height:669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" fillcolor="#fc0" strokecolor="#930">
                <v:fill opacity="22873f"/>
              </v:round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1993900</wp:posOffset>
                </wp:positionV>
                <wp:extent cx="1579880" cy="878840"/>
                <wp:effectExtent l="0" t="3175" r="0" b="3810"/>
                <wp:wrapNone/>
                <wp:docPr id="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9880" cy="878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6426" w:rsidRDefault="00931A77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>
                                  <wp:extent cx="1397000" cy="787400"/>
                                  <wp:effectExtent l="0" t="0" r="0" b="0"/>
                                  <wp:docPr id="1" name="Picture 1" descr="Videotap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Videotap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7000" cy="787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29" type="#_x0000_t202" style="position:absolute;margin-left:369pt;margin-top:157pt;width:124.4pt;height:69.2pt;z-index:2516551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" filled="f" stroked="f">
                <v:textbox style="mso-fit-shape-to-text:t">
                  <w:txbxContent>
                    <w:p w:rsidR="00BC6426" w:rsidRDefault="00931A77"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>
                            <wp:extent cx="1397000" cy="787400"/>
                            <wp:effectExtent l="0" t="0" r="0" b="0"/>
                            <wp:docPr id="1" name="Picture 1" descr="Videotap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Videotap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97000" cy="787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DB931AD" wp14:editId="54B388F9">
                <wp:simplePos x="0" y="0"/>
                <wp:positionH relativeFrom="column">
                  <wp:posOffset>4572000</wp:posOffset>
                </wp:positionH>
                <wp:positionV relativeFrom="page">
                  <wp:posOffset>3542665</wp:posOffset>
                </wp:positionV>
                <wp:extent cx="1828800" cy="3772800"/>
                <wp:effectExtent l="0" t="0" r="0" b="0"/>
                <wp:wrapNone/>
                <wp:docPr id="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377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046C" w:rsidRDefault="0058046C" w:rsidP="0058046C">
                            <w:pPr>
                              <w:pStyle w:val="Heading2"/>
                            </w:pPr>
                            <w:r w:rsidRPr="0058046C">
                              <w:t>Rent or buy it, and always preview it!</w:t>
                            </w:r>
                          </w:p>
                          <w:p w:rsidR="0058046C" w:rsidRPr="0058046C" w:rsidRDefault="0058046C" w:rsidP="0058046C">
                            <w:pPr>
                              <w:pStyle w:val="List"/>
                            </w:pPr>
                            <w:r w:rsidRPr="0058046C">
                              <w:t>5-day rentals</w:t>
                            </w:r>
                          </w:p>
                          <w:p w:rsidR="0058046C" w:rsidRPr="0058046C" w:rsidRDefault="0058046C" w:rsidP="0058046C">
                            <w:pPr>
                              <w:pStyle w:val="List"/>
                            </w:pPr>
                            <w:r w:rsidRPr="0058046C">
                              <w:t>New and used videos, DVDs, and laser disks for sale</w:t>
                            </w:r>
                          </w:p>
                          <w:p w:rsidR="007F3521" w:rsidRDefault="0058046C" w:rsidP="007F3521">
                            <w:pPr>
                              <w:pStyle w:val="List"/>
                            </w:pPr>
                            <w:r w:rsidRPr="0058046C">
                              <w:t>Not sure you want it? Preview videos and DVDs at one of five kiosks</w:t>
                            </w:r>
                          </w:p>
                          <w:p w:rsidR="005472F2" w:rsidRDefault="005472F2" w:rsidP="005472F2">
                            <w:pPr>
                              <w:pStyle w:val="List"/>
                              <w:numPr>
                                <w:ilvl w:val="0"/>
                                <w:numId w:val="0"/>
                              </w:num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0" type="#_x0000_t202" style="position:absolute;margin-left:5in;margin-top:278.95pt;width:2in;height:297.0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x9BuQIAAMI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" filled="f" stroked="f">
                <v:textbox>
                  <w:txbxContent>
                    <w:p w:rsidR="0058046C" w:rsidRDefault="0058046C" w:rsidP="0058046C">
                      <w:pPr>
                        <w:pStyle w:val="Heading2"/>
                      </w:pPr>
                      <w:r w:rsidRPr="0058046C">
                        <w:t>Rent or buy it, and always preview it!</w:t>
                      </w:r>
                    </w:p>
                    <w:p w:rsidR="0058046C" w:rsidRPr="0058046C" w:rsidRDefault="0058046C" w:rsidP="0058046C">
                      <w:pPr>
                        <w:pStyle w:val="List"/>
                      </w:pPr>
                      <w:r w:rsidRPr="0058046C">
                        <w:t>5-day rentals</w:t>
                      </w:r>
                    </w:p>
                    <w:p w:rsidR="0058046C" w:rsidRPr="0058046C" w:rsidRDefault="0058046C" w:rsidP="0058046C">
                      <w:pPr>
                        <w:pStyle w:val="List"/>
                      </w:pPr>
                      <w:r w:rsidRPr="0058046C">
                        <w:t>New and used videos, DVDs, and laser disks for sale</w:t>
                      </w:r>
                    </w:p>
                    <w:p w:rsidR="007F3521" w:rsidRDefault="0058046C" w:rsidP="007F3521">
                      <w:pPr>
                        <w:pStyle w:val="List"/>
                      </w:pPr>
                      <w:r w:rsidRPr="0058046C">
                        <w:t>Not sure you want it? Preview videos and DVDs at one of five kiosks</w:t>
                      </w:r>
                    </w:p>
                    <w:p w:rsidR="005472F2" w:rsidRDefault="005472F2" w:rsidP="005472F2">
                      <w:pPr>
                        <w:pStyle w:val="List"/>
                        <w:numPr>
                          <w:ilvl w:val="0"/>
                          <w:numId w:val="0"/>
                        </w:num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align>right</wp:align>
                </wp:positionH>
                <wp:positionV relativeFrom="paragraph">
                  <wp:posOffset>0</wp:posOffset>
                </wp:positionV>
                <wp:extent cx="6400800" cy="8229600"/>
                <wp:effectExtent l="0" t="0" r="0" b="0"/>
                <wp:wrapNone/>
                <wp:docPr id="5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822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2043" w:rsidRDefault="00F5204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31" type="#_x0000_t202" style="position:absolute;margin-left:452.8pt;margin-top:0;width:7in;height:9in;z-index:-251657216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" stroked="f">
                <v:textbox>
                  <w:txbxContent>
                    <w:p w:rsidR="00F52043" w:rsidRDefault="00F52043"/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5648325</wp:posOffset>
                </wp:positionH>
                <wp:positionV relativeFrom="page">
                  <wp:posOffset>819150</wp:posOffset>
                </wp:positionV>
                <wp:extent cx="1046480" cy="523240"/>
                <wp:effectExtent l="0" t="0" r="0" b="4445"/>
                <wp:wrapNone/>
                <wp:docPr id="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6480" cy="523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17719" w:rsidRPr="00315E34" w:rsidRDefault="00931A77" w:rsidP="00F17719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>
                                  <wp:extent cx="863600" cy="431800"/>
                                  <wp:effectExtent l="0" t="0" r="0" b="6350"/>
                                  <wp:docPr id="2" name="Picture 2" descr="Logo placehold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 placeholder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 r:link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3600" cy="431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32" type="#_x0000_t202" style="position:absolute;margin-left:444.75pt;margin-top:64.5pt;width:82.4pt;height:41.2pt;z-index:25165824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" filled="f" stroked="f">
                <v:textbox style="mso-fit-shape-to-text:t">
                  <w:txbxContent>
                    <w:p w:rsidR="00F17719" w:rsidRPr="00315E34" w:rsidRDefault="00931A77" w:rsidP="00F17719"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>
                            <wp:extent cx="863600" cy="431800"/>
                            <wp:effectExtent l="0" t="0" r="0" b="6350"/>
                            <wp:docPr id="2" name="Picture 2" descr="Logo placeholde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 placeholder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 r:link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3600" cy="431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A84E03B" wp14:editId="269AE584">
                <wp:simplePos x="0" y="0"/>
                <wp:positionH relativeFrom="column">
                  <wp:posOffset>4562475</wp:posOffset>
                </wp:positionH>
                <wp:positionV relativeFrom="page">
                  <wp:posOffset>1487170</wp:posOffset>
                </wp:positionV>
                <wp:extent cx="1839600" cy="1256400"/>
                <wp:effectExtent l="0" t="0" r="0" b="1270"/>
                <wp:wrapNone/>
                <wp:docPr id="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9600" cy="12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72F2" w:rsidRDefault="005472F2" w:rsidP="008815A8">
                            <w:pPr>
                              <w:pStyle w:val="Special"/>
                            </w:pPr>
                            <w:r>
                              <w:t>If we don’t have it, we can get it!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3" type="#_x0000_t202" style="position:absolute;margin-left:359.25pt;margin-top:117.1pt;width:144.85pt;height:98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" filled="f" stroked="f">
                <v:textbox>
                  <w:txbxContent>
                    <w:p w:rsidR="005472F2" w:rsidRDefault="005472F2" w:rsidP="008815A8">
                      <w:pPr>
                        <w:pStyle w:val="Special"/>
                      </w:pPr>
                      <w:r>
                        <w:t>If we don’t have it, we can get it!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D67844" w:rsidSect="00EF2855">
      <w:pgSz w:w="12240" w:h="15840"/>
      <w:pgMar w:top="108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9pt;height:9pt" o:bullet="t">
        <v:imagedata r:id="rId1" o:title="BD21504_"/>
      </v:shape>
    </w:pict>
  </w:numPicBullet>
  <w:numPicBullet w:numPicBulletId="1">
    <w:pict>
      <v:shape id="_x0000_i1077" type="#_x0000_t75" style="width:11.25pt;height:11.25pt" o:bullet="t">
        <v:imagedata r:id="rId2" o:title="BD14578_"/>
      </v:shape>
    </w:pict>
  </w:numPicBullet>
  <w:numPicBullet w:numPicBulletId="2">
    <w:pict>
      <v:shape id="_x0000_i1078" type="#_x0000_t75" style="width:11.25pt;height:11.25pt" o:bullet="t">
        <v:imagedata r:id="rId3" o:title="BD14565_"/>
      </v:shape>
    </w:pict>
  </w:numPicBullet>
  <w:numPicBullet w:numPicBulletId="3">
    <w:pict>
      <v:shape id="_x0000_i1079" type="#_x0000_t75" style="width:9pt;height:9pt" o:bullet="t">
        <v:imagedata r:id="rId4" o:title="BD14754_"/>
      </v:shape>
    </w:pict>
  </w:numPicBullet>
  <w:abstractNum w:abstractNumId="0">
    <w:nsid w:val="06D54E72"/>
    <w:multiLevelType w:val="multilevel"/>
    <w:tmpl w:val="B01466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6600CC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6FF4139"/>
    <w:multiLevelType w:val="hybridMultilevel"/>
    <w:tmpl w:val="D3783D88"/>
    <w:lvl w:ilvl="0" w:tplc="FA80B632">
      <w:start w:val="1"/>
      <w:numFmt w:val="bullet"/>
      <w:pStyle w:val="biglist"/>
      <w:lvlText w:val=""/>
      <w:lvlPicBulletId w:val="3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97524EA"/>
    <w:multiLevelType w:val="multilevel"/>
    <w:tmpl w:val="42CA978A"/>
    <w:lvl w:ilvl="0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0F30A8D"/>
    <w:multiLevelType w:val="multilevel"/>
    <w:tmpl w:val="A06A780C"/>
    <w:lvl w:ilvl="0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413256FD"/>
    <w:multiLevelType w:val="multilevel"/>
    <w:tmpl w:val="E87A1D8C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4D05704F"/>
    <w:multiLevelType w:val="multilevel"/>
    <w:tmpl w:val="4698CA0A"/>
    <w:lvl w:ilvl="0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5428506E"/>
    <w:multiLevelType w:val="multilevel"/>
    <w:tmpl w:val="4FA86AE2"/>
    <w:lvl w:ilvl="0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6BF90519"/>
    <w:multiLevelType w:val="hybridMultilevel"/>
    <w:tmpl w:val="82F8D38A"/>
    <w:lvl w:ilvl="0" w:tplc="E3D05724">
      <w:start w:val="1"/>
      <w:numFmt w:val="bullet"/>
      <w:pStyle w:val="List"/>
      <w:lvlText w:val=""/>
      <w:lvlPicBulletId w:val="3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75587F6E"/>
    <w:multiLevelType w:val="multilevel"/>
    <w:tmpl w:val="47F27F42"/>
    <w:lvl w:ilvl="0">
      <w:start w:val="1"/>
      <w:numFmt w:val="bullet"/>
      <w:lvlText w:val=""/>
      <w:lvlPicBulletId w:val="2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A77"/>
    <w:rsid w:val="000F41A9"/>
    <w:rsid w:val="00375BBD"/>
    <w:rsid w:val="004A2EF2"/>
    <w:rsid w:val="005472F2"/>
    <w:rsid w:val="0058046C"/>
    <w:rsid w:val="006131AD"/>
    <w:rsid w:val="00674AA6"/>
    <w:rsid w:val="0070210B"/>
    <w:rsid w:val="007F3521"/>
    <w:rsid w:val="00823805"/>
    <w:rsid w:val="00845C44"/>
    <w:rsid w:val="008815A8"/>
    <w:rsid w:val="008911FB"/>
    <w:rsid w:val="009017AF"/>
    <w:rsid w:val="00931A77"/>
    <w:rsid w:val="00A81F86"/>
    <w:rsid w:val="00AF4638"/>
    <w:rsid w:val="00B462DE"/>
    <w:rsid w:val="00BC6426"/>
    <w:rsid w:val="00D67844"/>
    <w:rsid w:val="00DD191D"/>
    <w:rsid w:val="00E97262"/>
    <w:rsid w:val="00EA5E8D"/>
    <w:rsid w:val="00EF2855"/>
    <w:rsid w:val="00F04A86"/>
    <w:rsid w:val="00F17719"/>
    <w:rsid w:val="00F52043"/>
    <w:rsid w:val="00FD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address"/>
  <w:smartTagType w:namespaceuri="urn:schemas-microsoft-com:office:smarttags" w:name="time"/>
  <w:smartTagType w:namespaceuri="urn:schemas-microsoft-com:office:smarttags" w:name="Street"/>
  <w:smartTagType w:namespaceuri="urn:schemas-microsoft-com:office:smarttags" w:name="State"/>
  <w:smartTagType w:namespaceuri="urn:schemas-microsoft-com:office:smarttags" w:name="PostalCode"/>
  <w:smartTagType w:namespaceuri="urn:schemas-microsoft-com:office:smarttags" w:name="City"/>
  <w:smartTagType w:namespaceuri="urn:schemas-microsoft-com:office:smarttags" w:name="place"/>
  <w:shapeDefaults>
    <o:shapedefaults v:ext="edit" spidmax="1026">
      <o:colormru v:ext="edit" colors="#ccecf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FB"/>
    <w:rPr>
      <w:rFonts w:ascii="Tahoma" w:hAnsi="Tahoma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E97262"/>
    <w:pPr>
      <w:keepNext/>
      <w:spacing w:after="60"/>
      <w:outlineLvl w:val="0"/>
    </w:pPr>
    <w:rPr>
      <w:rFonts w:ascii="Arial Black" w:hAnsi="Arial Black" w:cs="Arial"/>
      <w:bCs/>
      <w:color w:val="CC3300"/>
      <w:kern w:val="32"/>
      <w:sz w:val="64"/>
      <w:szCs w:val="32"/>
    </w:rPr>
  </w:style>
  <w:style w:type="paragraph" w:styleId="Heading2">
    <w:name w:val="heading 2"/>
    <w:basedOn w:val="Normal"/>
    <w:next w:val="Normal"/>
    <w:qFormat/>
    <w:rsid w:val="008815A8"/>
    <w:pPr>
      <w:keepNext/>
      <w:spacing w:before="60" w:after="240"/>
      <w:jc w:val="center"/>
      <w:outlineLvl w:val="1"/>
    </w:pPr>
    <w:rPr>
      <w:rFonts w:cs="Arial"/>
      <w:bCs/>
      <w:iCs/>
      <w:color w:val="CC6600"/>
      <w:sz w:val="36"/>
      <w:szCs w:val="32"/>
    </w:rPr>
  </w:style>
  <w:style w:type="paragraph" w:styleId="Heading3">
    <w:name w:val="heading 3"/>
    <w:basedOn w:val="Normal"/>
    <w:next w:val="Normal"/>
    <w:qFormat/>
    <w:rsid w:val="00F17719"/>
    <w:pPr>
      <w:keepNext/>
      <w:spacing w:before="240" w:after="60"/>
      <w:outlineLvl w:val="2"/>
    </w:pPr>
    <w:rPr>
      <w:rFonts w:ascii="Arial" w:hAnsi="Arial" w:cs="Arial"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">
    <w:name w:val="List"/>
    <w:rsid w:val="007F3521"/>
    <w:pPr>
      <w:numPr>
        <w:numId w:val="1"/>
      </w:numPr>
      <w:spacing w:after="240"/>
    </w:pPr>
    <w:rPr>
      <w:rFonts w:ascii="Tahoma" w:hAnsi="Tahoma"/>
      <w:sz w:val="28"/>
      <w:szCs w:val="32"/>
      <w:lang w:eastAsia="en-US"/>
    </w:rPr>
  </w:style>
  <w:style w:type="paragraph" w:customStyle="1" w:styleId="Special">
    <w:name w:val="Special"/>
    <w:basedOn w:val="Heading2"/>
    <w:rsid w:val="008815A8"/>
    <w:pPr>
      <w:spacing w:after="400"/>
    </w:pPr>
    <w:rPr>
      <w:color w:val="auto"/>
      <w:sz w:val="40"/>
    </w:rPr>
  </w:style>
  <w:style w:type="paragraph" w:customStyle="1" w:styleId="tagline">
    <w:name w:val="tagline"/>
    <w:basedOn w:val="Heading2"/>
    <w:rsid w:val="008815A8"/>
    <w:pPr>
      <w:spacing w:after="400"/>
      <w:jc w:val="left"/>
    </w:pPr>
    <w:rPr>
      <w:color w:val="333399"/>
      <w:sz w:val="40"/>
      <w:szCs w:val="40"/>
    </w:rPr>
  </w:style>
  <w:style w:type="paragraph" w:customStyle="1" w:styleId="biglist">
    <w:name w:val="biglist"/>
    <w:basedOn w:val="tagline"/>
    <w:rsid w:val="008815A8"/>
    <w:pPr>
      <w:numPr>
        <w:numId w:val="9"/>
      </w:numPr>
      <w:spacing w:after="800"/>
    </w:pPr>
    <w:rPr>
      <w:b w:val="0"/>
      <w:color w:val="auto"/>
      <w:sz w:val="36"/>
    </w:rPr>
  </w:style>
  <w:style w:type="paragraph" w:customStyle="1" w:styleId="Hours">
    <w:name w:val="Hours"/>
    <w:basedOn w:val="Normal"/>
    <w:rsid w:val="008815A8"/>
    <w:pPr>
      <w:spacing w:after="120"/>
    </w:pPr>
    <w:rPr>
      <w:sz w:val="22"/>
    </w:rPr>
  </w:style>
  <w:style w:type="paragraph" w:customStyle="1" w:styleId="BizName">
    <w:name w:val="BizName"/>
    <w:basedOn w:val="Normal"/>
    <w:rsid w:val="008911FB"/>
    <w:rPr>
      <w:rFonts w:ascii="Arial Black" w:hAnsi="Arial Black"/>
      <w:b w:val="0"/>
      <w:color w:val="CC3300"/>
      <w:sz w:val="32"/>
    </w:rPr>
  </w:style>
  <w:style w:type="character" w:styleId="Hyperlink">
    <w:name w:val="Hyperlink"/>
    <w:basedOn w:val="DefaultParagraphFont"/>
    <w:rsid w:val="00F17719"/>
    <w:rPr>
      <w:color w:val="0000FF"/>
      <w:u w:val="single"/>
    </w:rPr>
  </w:style>
  <w:style w:type="paragraph" w:customStyle="1" w:styleId="Location">
    <w:name w:val="Location"/>
    <w:basedOn w:val="Hours"/>
    <w:rsid w:val="00A81F86"/>
    <w:pPr>
      <w:spacing w:before="120" w:after="0"/>
    </w:pPr>
  </w:style>
  <w:style w:type="paragraph" w:customStyle="1" w:styleId="Address">
    <w:name w:val="Address"/>
    <w:basedOn w:val="Normal"/>
    <w:rsid w:val="00A81F86"/>
  </w:style>
  <w:style w:type="paragraph" w:styleId="BalloonText">
    <w:name w:val="Balloon Text"/>
    <w:basedOn w:val="Normal"/>
    <w:link w:val="BalloonTextChar"/>
    <w:uiPriority w:val="99"/>
    <w:semiHidden/>
    <w:unhideWhenUsed/>
    <w:rsid w:val="00AF4638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638"/>
    <w:rPr>
      <w:rFonts w:ascii="Tahoma" w:hAnsi="Tahoma" w:cs="Tahoma"/>
      <w:b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FB"/>
    <w:rPr>
      <w:rFonts w:ascii="Tahoma" w:hAnsi="Tahoma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E97262"/>
    <w:pPr>
      <w:keepNext/>
      <w:spacing w:after="60"/>
      <w:outlineLvl w:val="0"/>
    </w:pPr>
    <w:rPr>
      <w:rFonts w:ascii="Arial Black" w:hAnsi="Arial Black" w:cs="Arial"/>
      <w:bCs/>
      <w:color w:val="CC3300"/>
      <w:kern w:val="32"/>
      <w:sz w:val="64"/>
      <w:szCs w:val="32"/>
    </w:rPr>
  </w:style>
  <w:style w:type="paragraph" w:styleId="Heading2">
    <w:name w:val="heading 2"/>
    <w:basedOn w:val="Normal"/>
    <w:next w:val="Normal"/>
    <w:qFormat/>
    <w:rsid w:val="008815A8"/>
    <w:pPr>
      <w:keepNext/>
      <w:spacing w:before="60" w:after="240"/>
      <w:jc w:val="center"/>
      <w:outlineLvl w:val="1"/>
    </w:pPr>
    <w:rPr>
      <w:rFonts w:cs="Arial"/>
      <w:bCs/>
      <w:iCs/>
      <w:color w:val="CC6600"/>
      <w:sz w:val="36"/>
      <w:szCs w:val="32"/>
    </w:rPr>
  </w:style>
  <w:style w:type="paragraph" w:styleId="Heading3">
    <w:name w:val="heading 3"/>
    <w:basedOn w:val="Normal"/>
    <w:next w:val="Normal"/>
    <w:qFormat/>
    <w:rsid w:val="00F17719"/>
    <w:pPr>
      <w:keepNext/>
      <w:spacing w:before="240" w:after="60"/>
      <w:outlineLvl w:val="2"/>
    </w:pPr>
    <w:rPr>
      <w:rFonts w:ascii="Arial" w:hAnsi="Arial" w:cs="Arial"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">
    <w:name w:val="List"/>
    <w:rsid w:val="007F3521"/>
    <w:pPr>
      <w:numPr>
        <w:numId w:val="1"/>
      </w:numPr>
      <w:spacing w:after="240"/>
    </w:pPr>
    <w:rPr>
      <w:rFonts w:ascii="Tahoma" w:hAnsi="Tahoma"/>
      <w:sz w:val="28"/>
      <w:szCs w:val="32"/>
      <w:lang w:eastAsia="en-US"/>
    </w:rPr>
  </w:style>
  <w:style w:type="paragraph" w:customStyle="1" w:styleId="Special">
    <w:name w:val="Special"/>
    <w:basedOn w:val="Heading2"/>
    <w:rsid w:val="008815A8"/>
    <w:pPr>
      <w:spacing w:after="400"/>
    </w:pPr>
    <w:rPr>
      <w:color w:val="auto"/>
      <w:sz w:val="40"/>
    </w:rPr>
  </w:style>
  <w:style w:type="paragraph" w:customStyle="1" w:styleId="tagline">
    <w:name w:val="tagline"/>
    <w:basedOn w:val="Heading2"/>
    <w:rsid w:val="008815A8"/>
    <w:pPr>
      <w:spacing w:after="400"/>
      <w:jc w:val="left"/>
    </w:pPr>
    <w:rPr>
      <w:color w:val="333399"/>
      <w:sz w:val="40"/>
      <w:szCs w:val="40"/>
    </w:rPr>
  </w:style>
  <w:style w:type="paragraph" w:customStyle="1" w:styleId="biglist">
    <w:name w:val="biglist"/>
    <w:basedOn w:val="tagline"/>
    <w:rsid w:val="008815A8"/>
    <w:pPr>
      <w:numPr>
        <w:numId w:val="9"/>
      </w:numPr>
      <w:spacing w:after="800"/>
    </w:pPr>
    <w:rPr>
      <w:b w:val="0"/>
      <w:color w:val="auto"/>
      <w:sz w:val="36"/>
    </w:rPr>
  </w:style>
  <w:style w:type="paragraph" w:customStyle="1" w:styleId="Hours">
    <w:name w:val="Hours"/>
    <w:basedOn w:val="Normal"/>
    <w:rsid w:val="008815A8"/>
    <w:pPr>
      <w:spacing w:after="120"/>
    </w:pPr>
    <w:rPr>
      <w:sz w:val="22"/>
    </w:rPr>
  </w:style>
  <w:style w:type="paragraph" w:customStyle="1" w:styleId="BizName">
    <w:name w:val="BizName"/>
    <w:basedOn w:val="Normal"/>
    <w:rsid w:val="008911FB"/>
    <w:rPr>
      <w:rFonts w:ascii="Arial Black" w:hAnsi="Arial Black"/>
      <w:b w:val="0"/>
      <w:color w:val="CC3300"/>
      <w:sz w:val="32"/>
    </w:rPr>
  </w:style>
  <w:style w:type="character" w:styleId="Hyperlink">
    <w:name w:val="Hyperlink"/>
    <w:basedOn w:val="DefaultParagraphFont"/>
    <w:rsid w:val="00F17719"/>
    <w:rPr>
      <w:color w:val="0000FF"/>
      <w:u w:val="single"/>
    </w:rPr>
  </w:style>
  <w:style w:type="paragraph" w:customStyle="1" w:styleId="Location">
    <w:name w:val="Location"/>
    <w:basedOn w:val="Hours"/>
    <w:rsid w:val="00A81F86"/>
    <w:pPr>
      <w:spacing w:before="120" w:after="0"/>
    </w:pPr>
  </w:style>
  <w:style w:type="paragraph" w:customStyle="1" w:styleId="Address">
    <w:name w:val="Address"/>
    <w:basedOn w:val="Normal"/>
    <w:rsid w:val="00A81F86"/>
  </w:style>
  <w:style w:type="paragraph" w:styleId="BalloonText">
    <w:name w:val="Balloon Text"/>
    <w:basedOn w:val="Normal"/>
    <w:link w:val="BalloonTextChar"/>
    <w:uiPriority w:val="99"/>
    <w:semiHidden/>
    <w:unhideWhenUsed/>
    <w:rsid w:val="00AF4638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638"/>
    <w:rPr>
      <w:rFonts w:ascii="Tahoma" w:hAnsi="Tahoma" w:cs="Tahoma"/>
      <w:b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hyperlink" Target="http://www.southridgevide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outhridgevideo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file:///\\verbena\DADUA\users\KathyCar\template_logo.gi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r6\AppData\Roaming\Microsoft\Templates\Small-business%20fly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Small-business flyer.dot</Template>
  <TotalTime>13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4</cp:revision>
  <cp:lastPrinted>2003-06-09T06:20:00Z</cp:lastPrinted>
  <dcterms:created xsi:type="dcterms:W3CDTF">2014-12-29T07:44:00Z</dcterms:created>
  <dcterms:modified xsi:type="dcterms:W3CDTF">2014-12-29T07:57:00Z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TC060861731033</vt:lpwstr>
  </property>
</Properties>
</file>